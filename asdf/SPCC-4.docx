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E7" w:rsidRPr="003116AC" w:rsidRDefault="003116AC" w:rsidP="001957DB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3116AC">
        <w:rPr>
          <w:rFonts w:ascii="Times New Roman" w:hAnsi="Times New Roman" w:cs="Times New Roman"/>
          <w:b/>
          <w:sz w:val="32"/>
        </w:rPr>
        <w:t xml:space="preserve">Experiment No. </w:t>
      </w:r>
    </w:p>
    <w:p w:rsidR="003116AC" w:rsidRDefault="003116AC" w:rsidP="001957DB">
      <w:pPr>
        <w:spacing w:after="120" w:line="240" w:lineRule="auto"/>
        <w:rPr>
          <w:rFonts w:ascii="Times New Roman" w:hAnsi="Times New Roman" w:cs="Times New Roman"/>
          <w:b/>
          <w:sz w:val="32"/>
        </w:rPr>
      </w:pPr>
      <w:r w:rsidRPr="003116AC">
        <w:rPr>
          <w:rFonts w:ascii="Times New Roman" w:hAnsi="Times New Roman" w:cs="Times New Roman"/>
          <w:b/>
          <w:sz w:val="32"/>
        </w:rPr>
        <w:t>Aim:</w:t>
      </w:r>
      <w:r w:rsidR="0048733E">
        <w:rPr>
          <w:rFonts w:ascii="Times New Roman" w:hAnsi="Times New Roman" w:cs="Times New Roman"/>
          <w:b/>
          <w:sz w:val="32"/>
        </w:rPr>
        <w:t xml:space="preserve"> Implementation of Macro processor</w:t>
      </w:r>
      <w:r w:rsidRPr="003116AC">
        <w:rPr>
          <w:rFonts w:ascii="Times New Roman" w:hAnsi="Times New Roman" w:cs="Times New Roman"/>
          <w:b/>
          <w:sz w:val="32"/>
        </w:rPr>
        <w:t xml:space="preserve"> </w:t>
      </w:r>
    </w:p>
    <w:p w:rsidR="003116AC" w:rsidRPr="001957DB" w:rsidRDefault="0048733E" w:rsidP="001957DB">
      <w:pPr>
        <w:spacing w:after="120" w:line="240" w:lineRule="auto"/>
        <w:rPr>
          <w:rFonts w:ascii="Times New Roman" w:hAnsi="Times New Roman" w:cs="Times New Roman"/>
          <w:b/>
        </w:rPr>
      </w:pPr>
      <w:r w:rsidRPr="001957DB">
        <w:rPr>
          <w:rFonts w:ascii="Times New Roman" w:hAnsi="Times New Roman" w:cs="Times New Roman"/>
          <w:b/>
        </w:rPr>
        <w:t>Pass 1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#include&lt;stdio.h&gt;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#include&lt;conio.h&gt;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#include&lt;string.h&gt;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#include&lt;stdlib.h&gt;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main() </w:t>
      </w:r>
      <w:r w:rsidR="0048733E" w:rsidRPr="0048733E">
        <w:rPr>
          <w:rFonts w:ascii="Times New Roman" w:hAnsi="Times New Roman" w:cs="Times New Roman"/>
        </w:rPr>
        <w:t>{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FILE *f1,*f2,*f3;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char mne[20],opnd[20],la[20],ch;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clrscr();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f1=fopen("macro_in.txt","r");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f2=fopen("mnt.txt","w+");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f3=fopen("mdt.txt","w+");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fscanf(f1,"%s %s %s",la,mne,opnd);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while(strcmp(mne,"MEND")!=0)  </w:t>
      </w:r>
      <w:r w:rsidR="0048733E" w:rsidRPr="0048733E">
        <w:rPr>
          <w:rFonts w:ascii="Times New Roman" w:hAnsi="Times New Roman" w:cs="Times New Roman"/>
        </w:rPr>
        <w:t>{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if(strcmp(mne,"MACRO")==0) </w:t>
      </w:r>
      <w:r w:rsidR="0048733E" w:rsidRPr="0048733E">
        <w:rPr>
          <w:rFonts w:ascii="Times New Roman" w:hAnsi="Times New Roman" w:cs="Times New Roman"/>
        </w:rPr>
        <w:t>{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fprintf(f2,"%s\n",la);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fprintf(f3,"%s\t%s\n",la,opnd);  </w:t>
      </w:r>
      <w:r w:rsidR="0048733E" w:rsidRPr="0048733E">
        <w:rPr>
          <w:rFonts w:ascii="Times New Roman" w:hAnsi="Times New Roman" w:cs="Times New Roman"/>
        </w:rPr>
        <w:t>}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else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fprintf(f3,"%s\t%s\n",mne,opnd);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fsc</w:t>
      </w:r>
      <w:r w:rsidR="001957DB">
        <w:rPr>
          <w:rFonts w:ascii="Times New Roman" w:hAnsi="Times New Roman" w:cs="Times New Roman"/>
        </w:rPr>
        <w:t xml:space="preserve">anf(f1,"%s %s %s",la,mne,opnd); </w:t>
      </w:r>
      <w:r w:rsidRPr="0048733E">
        <w:rPr>
          <w:rFonts w:ascii="Times New Roman" w:hAnsi="Times New Roman" w:cs="Times New Roman"/>
        </w:rPr>
        <w:t>}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fprintf(f3,"%s",mne);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fclose(f1);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fclose(f2);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fclose(f3);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printf("Input File\n");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f1=fopen("macro_in.txt","r");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while((ch=fgetc(f1))!=EOF)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printf("%c",ch);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fclose(f1);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printf("\nMacro Name Table\n");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f2=fopen("mnt.txt","r");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while((ch=fgetc(f2))!=EOF)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lastRenderedPageBreak/>
        <w:t>printf("%c",ch);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fclose(f2);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printf("\nMacro Definition Table\n");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f3=fopen("mdt.txt","r");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while((ch=fgetc(f3))!=EOF)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printf("%c",ch);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fclose(f3);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getch();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}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48733E">
        <w:rPr>
          <w:rFonts w:ascii="Times New Roman" w:hAnsi="Times New Roman" w:cs="Times New Roman"/>
        </w:rPr>
        <w:t>Output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Input File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DISP MACRO      &amp;A,&amp;B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-       L       &amp;A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-       ST      &amp;B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-       MEND    - 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SAMPLE  START   1000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-       DISP N1,N2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N1      DC      F'1'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N2      DC      F'1'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-       END     - 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Macro Name Table  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DISP                                                            </w:t>
      </w:r>
      <w:r w:rsidR="001957DB">
        <w:rPr>
          <w:rFonts w:ascii="Times New Roman" w:hAnsi="Times New Roman" w:cs="Times New Roman"/>
        </w:rPr>
        <w:t xml:space="preserve">                </w:t>
      </w:r>
      <w:r w:rsidRPr="0048733E">
        <w:rPr>
          <w:rFonts w:ascii="Times New Roman" w:hAnsi="Times New Roman" w:cs="Times New Roman"/>
        </w:rPr>
        <w:t xml:space="preserve">       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Macro Definition Table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DISP    &amp;A,&amp;B     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L       &amp;A        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ST      &amp;B                                                                      </w:t>
      </w:r>
    </w:p>
    <w:p w:rsid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MEND                                                                            </w:t>
      </w:r>
    </w:p>
    <w:p w:rsidR="0048733E" w:rsidRPr="001957DB" w:rsidRDefault="0048733E" w:rsidP="001957DB">
      <w:pPr>
        <w:spacing w:after="120" w:line="240" w:lineRule="auto"/>
        <w:rPr>
          <w:rFonts w:ascii="Times New Roman" w:hAnsi="Times New Roman" w:cs="Times New Roman"/>
          <w:b/>
        </w:rPr>
      </w:pPr>
      <w:r w:rsidRPr="001957DB">
        <w:rPr>
          <w:rFonts w:ascii="Times New Roman" w:hAnsi="Times New Roman" w:cs="Times New Roman"/>
          <w:b/>
        </w:rPr>
        <w:t>Pass 2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#include&lt;stdio.h&gt;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#include&lt;conio.h&gt;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#include&lt;string.h&gt;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#include&lt;stdlib.h&gt;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main() </w:t>
      </w:r>
      <w:r w:rsidR="0048733E" w:rsidRPr="0048733E">
        <w:rPr>
          <w:rFonts w:ascii="Times New Roman" w:hAnsi="Times New Roman" w:cs="Times New Roman"/>
        </w:rPr>
        <w:t>{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FILE *f1,*f2,*f3,*f4,*f5;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int i,len;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lastRenderedPageBreak/>
        <w:t>char mne[20],opnd[20],la[20],name[20],mne1[20],opnd1[20],arg[20],ch;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clrscr();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f1=fopen("macro_in.txt","r");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f2=fopen("mnt.txt","r");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f3=fopen("mdt.txt","r");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f4=fopen("ala.txt","w+");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f5=fopen("op.txt","w");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fscanf(f1,"%s %s %s",la,mne,opnd);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while(strcmp(mne,"END")!=0) </w:t>
      </w:r>
      <w:r w:rsidR="0048733E" w:rsidRPr="0048733E">
        <w:rPr>
          <w:rFonts w:ascii="Times New Roman" w:hAnsi="Times New Roman" w:cs="Times New Roman"/>
        </w:rPr>
        <w:t>{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if(strcmp(mne,"MACRO")==0) </w:t>
      </w:r>
      <w:r w:rsidR="0048733E" w:rsidRPr="0048733E">
        <w:rPr>
          <w:rFonts w:ascii="Times New Roman" w:hAnsi="Times New Roman" w:cs="Times New Roman"/>
        </w:rPr>
        <w:t>{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fscanf(f1,"%s %s %s",la,mne,opnd);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while(strcmp(mne,"MEND")!=0)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fsc</w:t>
      </w:r>
      <w:r w:rsidR="001957DB">
        <w:rPr>
          <w:rFonts w:ascii="Times New Roman" w:hAnsi="Times New Roman" w:cs="Times New Roman"/>
        </w:rPr>
        <w:t xml:space="preserve">anf(f1,"%s %s %s",la,mne,opnd); </w:t>
      </w:r>
      <w:r w:rsidRPr="0048733E">
        <w:rPr>
          <w:rFonts w:ascii="Times New Roman" w:hAnsi="Times New Roman" w:cs="Times New Roman"/>
        </w:rPr>
        <w:t>}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  <w:r w:rsidR="0048733E" w:rsidRPr="0048733E">
        <w:rPr>
          <w:rFonts w:ascii="Times New Roman" w:hAnsi="Times New Roman" w:cs="Times New Roman"/>
        </w:rPr>
        <w:t>{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fscanf(f2,"%s",name);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if(strcmp(mne,name)==0) </w:t>
      </w:r>
      <w:r w:rsidR="0048733E" w:rsidRPr="0048733E">
        <w:rPr>
          <w:rFonts w:ascii="Times New Roman" w:hAnsi="Times New Roman" w:cs="Times New Roman"/>
        </w:rPr>
        <w:t>{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len=strlen(opnd);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for(i=0;i&lt;len;i++) </w:t>
      </w:r>
      <w:r w:rsidR="0048733E" w:rsidRPr="0048733E">
        <w:rPr>
          <w:rFonts w:ascii="Times New Roman" w:hAnsi="Times New Roman" w:cs="Times New Roman"/>
        </w:rPr>
        <w:t>{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if(opnd[i]!=',')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fprintf(f4,"%c",opnd[i]);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else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fprintf(f4,"\n"); </w:t>
      </w:r>
      <w:r w:rsidR="0048733E" w:rsidRPr="0048733E">
        <w:rPr>
          <w:rFonts w:ascii="Times New Roman" w:hAnsi="Times New Roman" w:cs="Times New Roman"/>
        </w:rPr>
        <w:t>}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fseek(f2,SEEK_SET,0);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fseek(f4,SEEK_SET,0);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fscanf(f3,"%s%s",mne1,opnd1);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fprintf(f5,".\t%s\t%s\n",mne1,opnd);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fscanf(f3,"%s%s",mne1,opnd1);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while(strcmp(mne1,"MEND")!=0) </w:t>
      </w:r>
      <w:r w:rsidR="0048733E" w:rsidRPr="0048733E">
        <w:rPr>
          <w:rFonts w:ascii="Times New Roman" w:hAnsi="Times New Roman" w:cs="Times New Roman"/>
        </w:rPr>
        <w:t>{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if((opnd1[0]=='&amp;')) </w:t>
      </w:r>
      <w:r w:rsidR="0048733E" w:rsidRPr="0048733E">
        <w:rPr>
          <w:rFonts w:ascii="Times New Roman" w:hAnsi="Times New Roman" w:cs="Times New Roman"/>
        </w:rPr>
        <w:t>{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fscanf(f4,"%s",arg);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fpri</w:t>
      </w:r>
      <w:r w:rsidR="001957DB">
        <w:rPr>
          <w:rFonts w:ascii="Times New Roman" w:hAnsi="Times New Roman" w:cs="Times New Roman"/>
        </w:rPr>
        <w:t xml:space="preserve">ntf(f5,"-\t%s\t%s\n",mne1,arg); </w:t>
      </w:r>
      <w:r w:rsidRPr="0048733E">
        <w:rPr>
          <w:rFonts w:ascii="Times New Roman" w:hAnsi="Times New Roman" w:cs="Times New Roman"/>
        </w:rPr>
        <w:t>}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else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fprintf(f5,"-\t%s\t%s\n",mne1,opnd1);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fscanf(f3,"%s%s",mne1,opnd1); } </w:t>
      </w:r>
      <w:r w:rsidR="0048733E" w:rsidRPr="0048733E">
        <w:rPr>
          <w:rFonts w:ascii="Times New Roman" w:hAnsi="Times New Roman" w:cs="Times New Roman"/>
        </w:rPr>
        <w:t>}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else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lastRenderedPageBreak/>
        <w:t>fprintf(</w:t>
      </w:r>
      <w:r w:rsidR="001957DB">
        <w:rPr>
          <w:rFonts w:ascii="Times New Roman" w:hAnsi="Times New Roman" w:cs="Times New Roman"/>
        </w:rPr>
        <w:t xml:space="preserve">f5,"%s\t%s\t%s\n",la,mne,opnd); </w:t>
      </w:r>
      <w:r w:rsidRPr="0048733E">
        <w:rPr>
          <w:rFonts w:ascii="Times New Roman" w:hAnsi="Times New Roman" w:cs="Times New Roman"/>
        </w:rPr>
        <w:t>}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fsc</w:t>
      </w:r>
      <w:r w:rsidR="001957DB">
        <w:rPr>
          <w:rFonts w:ascii="Times New Roman" w:hAnsi="Times New Roman" w:cs="Times New Roman"/>
        </w:rPr>
        <w:t xml:space="preserve">anf(f1,"%s %s %s",la,mne,opnd); </w:t>
      </w:r>
      <w:r w:rsidRPr="0048733E">
        <w:rPr>
          <w:rFonts w:ascii="Times New Roman" w:hAnsi="Times New Roman" w:cs="Times New Roman"/>
        </w:rPr>
        <w:t>}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fprintf(f5,"%s\t%s\t%s\n",la,mne,opnd);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fclose(f1);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fclose(f2);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fclose(f3);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fclose(f4);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fclose(f5);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f4=fopen("ala.txt","r");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printf("\nArgument List Array\n");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while((ch=fgetc(f4))!=EOF)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printf("%c",ch);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fclose(f4);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printf("\nExpanded Code\n");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f5=fopen("op.txt","r");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while((ch=fgetc(f5))!=EOF)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printf("%c",ch);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fclose(f5);</w:t>
      </w:r>
    </w:p>
    <w:p w:rsidR="0048733E" w:rsidRPr="0048733E" w:rsidRDefault="001957DB" w:rsidP="001957DB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getch(); </w:t>
      </w:r>
      <w:r w:rsidR="0048733E" w:rsidRPr="0048733E">
        <w:rPr>
          <w:rFonts w:ascii="Times New Roman" w:hAnsi="Times New Roman" w:cs="Times New Roman"/>
        </w:rPr>
        <w:t>}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>Output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Argument List Array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N1                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N2                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Expanded Code     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SAMPLE  START   1000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.       DISP    N1,N2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-       L       N1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-       ST      N2  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N1      DC      F'1'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N2      DC      F'1'                                                            </w:t>
      </w:r>
    </w:p>
    <w:p w:rsidR="0048733E" w:rsidRPr="0048733E" w:rsidRDefault="0048733E" w:rsidP="001957DB">
      <w:pPr>
        <w:spacing w:after="120" w:line="240" w:lineRule="auto"/>
        <w:rPr>
          <w:rFonts w:ascii="Times New Roman" w:hAnsi="Times New Roman" w:cs="Times New Roman"/>
        </w:rPr>
      </w:pPr>
      <w:r w:rsidRPr="0048733E">
        <w:rPr>
          <w:rFonts w:ascii="Times New Roman" w:hAnsi="Times New Roman" w:cs="Times New Roman"/>
        </w:rPr>
        <w:t xml:space="preserve">-       END     -                                                               </w:t>
      </w:r>
    </w:p>
    <w:sectPr w:rsidR="0048733E" w:rsidRPr="0048733E" w:rsidSect="003116AC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309" w:rsidRDefault="00542309" w:rsidP="003116AC">
      <w:pPr>
        <w:spacing w:after="0" w:line="240" w:lineRule="auto"/>
      </w:pPr>
      <w:r>
        <w:separator/>
      </w:r>
    </w:p>
  </w:endnote>
  <w:endnote w:type="continuationSeparator" w:id="0">
    <w:p w:rsidR="00542309" w:rsidRDefault="00542309" w:rsidP="0031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309" w:rsidRDefault="00542309" w:rsidP="003116AC">
      <w:pPr>
        <w:spacing w:after="0" w:line="240" w:lineRule="auto"/>
      </w:pPr>
      <w:r>
        <w:separator/>
      </w:r>
    </w:p>
  </w:footnote>
  <w:footnote w:type="continuationSeparator" w:id="0">
    <w:p w:rsidR="00542309" w:rsidRDefault="00542309" w:rsidP="00311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AC" w:rsidRDefault="003116AC" w:rsidP="003116A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AC" w:rsidRDefault="003116AC" w:rsidP="003116AC">
    <w:pPr>
      <w:pStyle w:val="Header"/>
      <w:jc w:val="right"/>
    </w:pPr>
    <w:r>
      <w:t>Yasmin Ansari</w:t>
    </w:r>
  </w:p>
  <w:p w:rsidR="003116AC" w:rsidRDefault="003116AC" w:rsidP="003116AC">
    <w:pPr>
      <w:pStyle w:val="Header"/>
      <w:jc w:val="right"/>
    </w:pPr>
    <w:r>
      <w:t>TE – CMPN (A)</w:t>
    </w:r>
  </w:p>
  <w:p w:rsidR="003116AC" w:rsidRDefault="003116AC" w:rsidP="003116AC">
    <w:pPr>
      <w:pStyle w:val="Header"/>
      <w:jc w:val="right"/>
    </w:pPr>
    <w:r>
      <w:t>Roll No: 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AC"/>
    <w:rsid w:val="001957DB"/>
    <w:rsid w:val="002012E7"/>
    <w:rsid w:val="003116AC"/>
    <w:rsid w:val="0048733E"/>
    <w:rsid w:val="00542309"/>
    <w:rsid w:val="00676BD3"/>
    <w:rsid w:val="00F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FDA7"/>
  <w15:chartTrackingRefBased/>
  <w15:docId w15:val="{BC515926-E528-4CC8-91E7-A8E28BA3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6AC"/>
  </w:style>
  <w:style w:type="paragraph" w:styleId="Footer">
    <w:name w:val="footer"/>
    <w:basedOn w:val="Normal"/>
    <w:link w:val="FooterChar"/>
    <w:uiPriority w:val="99"/>
    <w:unhideWhenUsed/>
    <w:rsid w:val="0031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SPCC-4.docx</Template>
  <TotalTime>3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Ansari</dc:creator>
  <cp:keywords/>
  <dc:description/>
  <cp:lastModifiedBy>Yasmin Ansari</cp:lastModifiedBy>
  <cp:revision>3</cp:revision>
  <dcterms:created xsi:type="dcterms:W3CDTF">2016-02-07T11:09:00Z</dcterms:created>
  <dcterms:modified xsi:type="dcterms:W3CDTF">2016-02-07T11:12:00Z</dcterms:modified>
</cp:coreProperties>
</file>