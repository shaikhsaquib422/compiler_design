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E7" w:rsidRPr="0027509C" w:rsidRDefault="003116AC" w:rsidP="0027509C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7509C">
        <w:rPr>
          <w:rFonts w:ascii="Times New Roman" w:hAnsi="Times New Roman" w:cs="Times New Roman"/>
          <w:b/>
          <w:sz w:val="24"/>
        </w:rPr>
        <w:t xml:space="preserve">Experiment No. </w:t>
      </w:r>
      <w:r w:rsidR="0027509C" w:rsidRPr="0027509C">
        <w:rPr>
          <w:rFonts w:ascii="Times New Roman" w:hAnsi="Times New Roman" w:cs="Times New Roman"/>
          <w:b/>
          <w:sz w:val="24"/>
        </w:rPr>
        <w:t>6</w:t>
      </w:r>
    </w:p>
    <w:p w:rsidR="003116AC" w:rsidRPr="0027509C" w:rsidRDefault="003116AC" w:rsidP="0027509C">
      <w:pPr>
        <w:spacing w:after="80" w:line="240" w:lineRule="auto"/>
        <w:rPr>
          <w:rFonts w:ascii="Times New Roman" w:hAnsi="Times New Roman" w:cs="Times New Roman"/>
          <w:b/>
          <w:sz w:val="24"/>
        </w:rPr>
      </w:pPr>
      <w:r w:rsidRPr="0027509C">
        <w:rPr>
          <w:rFonts w:ascii="Times New Roman" w:hAnsi="Times New Roman" w:cs="Times New Roman"/>
          <w:b/>
          <w:sz w:val="24"/>
        </w:rPr>
        <w:t xml:space="preserve">Aim: </w:t>
      </w:r>
      <w:r w:rsidR="0027509C" w:rsidRPr="0027509C">
        <w:rPr>
          <w:rFonts w:ascii="Times New Roman" w:hAnsi="Times New Roman" w:cs="Times New Roman"/>
          <w:b/>
          <w:sz w:val="24"/>
        </w:rPr>
        <w:t>To implement Intermediate Code Generator using 3 address code technique</w:t>
      </w:r>
    </w:p>
    <w:p w:rsidR="003116AC" w:rsidRPr="0054782B" w:rsidRDefault="003116AC" w:rsidP="0027509C">
      <w:pPr>
        <w:spacing w:after="80" w:line="240" w:lineRule="auto"/>
        <w:rPr>
          <w:rFonts w:ascii="Times New Roman" w:hAnsi="Times New Roman" w:cs="Times New Roman"/>
        </w:rPr>
      </w:pPr>
      <w:r w:rsidRPr="0027509C">
        <w:rPr>
          <w:rFonts w:ascii="Times New Roman" w:hAnsi="Times New Roman" w:cs="Times New Roman"/>
          <w:sz w:val="20"/>
        </w:rPr>
        <w:t>Code: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#include&lt;stdio.h&gt;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#include&lt;conio.h&gt;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#include&lt;string.h&gt;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int i=1,j=0,no=0,tmpch=90;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char str[100],left[15],right[15];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void findopr();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void explore();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void fleft(int);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void fright(int);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struct exp </w:t>
      </w:r>
      <w:r w:rsidRPr="0054782B">
        <w:rPr>
          <w:rFonts w:ascii="Times New Roman" w:hAnsi="Times New Roman" w:cs="Times New Roman"/>
          <w:sz w:val="20"/>
          <w:szCs w:val="18"/>
        </w:rPr>
        <w:t>{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int pos; </w:t>
      </w:r>
      <w:r w:rsidRPr="0054782B">
        <w:rPr>
          <w:rFonts w:ascii="Times New Roman" w:hAnsi="Times New Roman" w:cs="Times New Roman"/>
          <w:sz w:val="20"/>
          <w:szCs w:val="18"/>
        </w:rPr>
        <w:t xml:space="preserve"> char op;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}k[15];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void main() </w:t>
      </w:r>
      <w:r w:rsidRPr="0054782B">
        <w:rPr>
          <w:rFonts w:ascii="Times New Roman" w:hAnsi="Times New Roman" w:cs="Times New Roman"/>
          <w:sz w:val="20"/>
          <w:szCs w:val="18"/>
        </w:rPr>
        <w:t>{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clrscr();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printf("Enter the Expression :");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scanf("%s",str);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printf("The intermediate code:\t\tExpression\n");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findopr(); </w:t>
      </w:r>
      <w:r w:rsidRPr="0054782B">
        <w:rPr>
          <w:rFonts w:ascii="Times New Roman" w:hAnsi="Times New Roman" w:cs="Times New Roman"/>
          <w:sz w:val="20"/>
          <w:szCs w:val="18"/>
        </w:rPr>
        <w:t xml:space="preserve"> explore();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getch();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}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void findopr() </w:t>
      </w:r>
      <w:r w:rsidRPr="0054782B">
        <w:rPr>
          <w:rFonts w:ascii="Times New Roman" w:hAnsi="Times New Roman" w:cs="Times New Roman"/>
          <w:sz w:val="20"/>
          <w:szCs w:val="18"/>
        </w:rPr>
        <w:t>{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for(i=0;str[i]!='\0';i++)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if(str[i]==':')</w:t>
      </w:r>
      <w:r w:rsidRPr="0054782B">
        <w:rPr>
          <w:rFonts w:ascii="Times New Roman" w:hAnsi="Times New Roman" w:cs="Times New Roman"/>
          <w:sz w:val="20"/>
          <w:szCs w:val="18"/>
        </w:rPr>
        <w:t xml:space="preserve"> 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{k[j].pos=i;  k[j++].op=':';</w:t>
      </w:r>
      <w:r w:rsidRPr="0054782B">
        <w:rPr>
          <w:rFonts w:ascii="Times New Roman" w:hAnsi="Times New Roman" w:cs="Times New Roman"/>
          <w:sz w:val="20"/>
          <w:szCs w:val="18"/>
        </w:rPr>
        <w:t xml:space="preserve">  }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for(i=0;str[i]!='\0';i++)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if(str[i]=='/')</w:t>
      </w:r>
      <w:r w:rsidRPr="0054782B">
        <w:rPr>
          <w:rFonts w:ascii="Times New Roman" w:hAnsi="Times New Roman" w:cs="Times New Roman"/>
          <w:sz w:val="20"/>
          <w:szCs w:val="18"/>
        </w:rPr>
        <w:t xml:space="preserve">  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{ k[j].pos=i;</w:t>
      </w:r>
      <w:r w:rsidRPr="0054782B">
        <w:rPr>
          <w:rFonts w:ascii="Times New Roman" w:hAnsi="Times New Roman" w:cs="Times New Roman"/>
          <w:sz w:val="20"/>
          <w:szCs w:val="18"/>
        </w:rPr>
        <w:t xml:space="preserve">  k[j++].op='/';  }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for(i=0;str[i]!='\0';i++)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if(str[i]=='*')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{  k[j].pos=i;  k[j++].op='*';</w:t>
      </w:r>
      <w:r w:rsidRPr="0054782B">
        <w:rPr>
          <w:rFonts w:ascii="Times New Roman" w:hAnsi="Times New Roman" w:cs="Times New Roman"/>
          <w:sz w:val="20"/>
          <w:szCs w:val="18"/>
        </w:rPr>
        <w:t xml:space="preserve">  }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for(i=0;str[i]!='\0';i++)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if(str[i]=='+')</w:t>
      </w:r>
      <w:r w:rsidRPr="0054782B">
        <w:rPr>
          <w:rFonts w:ascii="Times New Roman" w:hAnsi="Times New Roman" w:cs="Times New Roman"/>
          <w:sz w:val="20"/>
          <w:szCs w:val="18"/>
        </w:rPr>
        <w:t xml:space="preserve"> 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{</w:t>
      </w:r>
      <w:r w:rsidRPr="0054782B">
        <w:rPr>
          <w:rFonts w:ascii="Times New Roman" w:hAnsi="Times New Roman" w:cs="Times New Roman"/>
          <w:sz w:val="20"/>
          <w:szCs w:val="18"/>
        </w:rPr>
        <w:t xml:space="preserve">k[j].pos=i; k[j++].op='+'; </w:t>
      </w:r>
      <w:r w:rsidRPr="0054782B">
        <w:rPr>
          <w:rFonts w:ascii="Times New Roman" w:hAnsi="Times New Roman" w:cs="Times New Roman"/>
          <w:sz w:val="20"/>
          <w:szCs w:val="18"/>
        </w:rPr>
        <w:t>}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for(i=0;str[i]!='\0';i++)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if(str[i]=='-')</w:t>
      </w:r>
      <w:r w:rsidRPr="0054782B">
        <w:rPr>
          <w:rFonts w:ascii="Times New Roman" w:hAnsi="Times New Roman" w:cs="Times New Roman"/>
          <w:sz w:val="20"/>
          <w:szCs w:val="18"/>
        </w:rPr>
        <w:t xml:space="preserve"> 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{ k[j].pos=i;  k[j++].op='-'; } 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</w:t>
      </w:r>
      <w:r w:rsidRPr="0054782B">
        <w:rPr>
          <w:rFonts w:ascii="Times New Roman" w:hAnsi="Times New Roman" w:cs="Times New Roman"/>
          <w:sz w:val="20"/>
          <w:szCs w:val="18"/>
        </w:rPr>
        <w:t>}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void explore() </w:t>
      </w:r>
      <w:r w:rsidRPr="0054782B">
        <w:rPr>
          <w:rFonts w:ascii="Times New Roman" w:hAnsi="Times New Roman" w:cs="Times New Roman"/>
          <w:sz w:val="20"/>
          <w:szCs w:val="18"/>
        </w:rPr>
        <w:t>{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lastRenderedPageBreak/>
        <w:t xml:space="preserve"> i=1;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while(k[i].op!='\0')</w:t>
      </w:r>
      <w:r w:rsidRPr="0054782B">
        <w:rPr>
          <w:rFonts w:ascii="Times New Roman" w:hAnsi="Times New Roman" w:cs="Times New Roman"/>
          <w:sz w:val="20"/>
          <w:szCs w:val="18"/>
        </w:rPr>
        <w:t xml:space="preserve"> {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fleft(k[i].pos);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fright(k[i].pos);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str[k[i].pos]=tmpch--;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printf("\t%c := %s%c%s\t\t",str[k[i].pos],left,k[i].op,right);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for(j=0;j &lt;strlen(str);j++)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 if(str[j]!='$')   </w:t>
      </w:r>
      <w:r w:rsidRPr="0054782B">
        <w:rPr>
          <w:rFonts w:ascii="Times New Roman" w:hAnsi="Times New Roman" w:cs="Times New Roman"/>
          <w:sz w:val="20"/>
          <w:szCs w:val="18"/>
        </w:rPr>
        <w:t xml:space="preserve"> printf("%c",str[j]);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printf("\n");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i++; </w:t>
      </w:r>
      <w:r w:rsidRPr="0054782B">
        <w:rPr>
          <w:rFonts w:ascii="Times New Roman" w:hAnsi="Times New Roman" w:cs="Times New Roman"/>
          <w:sz w:val="20"/>
          <w:szCs w:val="18"/>
        </w:rPr>
        <w:t xml:space="preserve"> }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fright(-1);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if(no==0)</w:t>
      </w:r>
      <w:r w:rsidRPr="0054782B">
        <w:rPr>
          <w:rFonts w:ascii="Times New Roman" w:hAnsi="Times New Roman" w:cs="Times New Roman"/>
          <w:sz w:val="20"/>
          <w:szCs w:val="18"/>
        </w:rPr>
        <w:t xml:space="preserve"> {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fleft(strlen(str));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printf("\t%s := %s",right,left);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getch();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exit(0); 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}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printf("\t%s :=  %c",right,str[k[--i].pos]);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getch();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}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void fleft(int x)</w:t>
      </w:r>
      <w:r w:rsidRPr="0054782B">
        <w:rPr>
          <w:rFonts w:ascii="Times New Roman" w:hAnsi="Times New Roman" w:cs="Times New Roman"/>
          <w:sz w:val="20"/>
          <w:szCs w:val="18"/>
        </w:rPr>
        <w:t xml:space="preserve"> </w:t>
      </w:r>
      <w:r w:rsidRPr="0054782B">
        <w:rPr>
          <w:rFonts w:ascii="Times New Roman" w:hAnsi="Times New Roman" w:cs="Times New Roman"/>
          <w:sz w:val="20"/>
          <w:szCs w:val="18"/>
        </w:rPr>
        <w:t>{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int w=0,flag=0;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x--;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while(x!= -1 &amp;&amp;str[x]!= '+' &amp;&amp;str[x]!='*'&amp;&amp;str[x]!='='&amp;&amp;str[x]!='\0'&amp;&amp;str[x]!</w:t>
      </w:r>
      <w:r w:rsidRPr="0054782B">
        <w:rPr>
          <w:rFonts w:ascii="Times New Roman" w:hAnsi="Times New Roman" w:cs="Times New Roman"/>
          <w:sz w:val="20"/>
          <w:szCs w:val="18"/>
        </w:rPr>
        <w:t xml:space="preserve">='-'&amp;&amp;str[x]!='/'&amp;&amp;str[x]!=':') </w:t>
      </w:r>
      <w:r w:rsidRPr="0054782B">
        <w:rPr>
          <w:rFonts w:ascii="Times New Roman" w:hAnsi="Times New Roman" w:cs="Times New Roman"/>
          <w:sz w:val="20"/>
          <w:szCs w:val="18"/>
        </w:rPr>
        <w:t>{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if(str[x]!='$'&amp;&amp; flag==0) </w:t>
      </w:r>
      <w:r w:rsidRPr="0054782B">
        <w:rPr>
          <w:rFonts w:ascii="Times New Roman" w:hAnsi="Times New Roman" w:cs="Times New Roman"/>
          <w:sz w:val="20"/>
          <w:szCs w:val="18"/>
        </w:rPr>
        <w:t xml:space="preserve"> 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{</w:t>
      </w:r>
      <w:r w:rsidRPr="0054782B">
        <w:rPr>
          <w:rFonts w:ascii="Times New Roman" w:hAnsi="Times New Roman" w:cs="Times New Roman"/>
          <w:sz w:val="20"/>
          <w:szCs w:val="18"/>
        </w:rPr>
        <w:t xml:space="preserve">  left[w++</w:t>
      </w:r>
      <w:r w:rsidRPr="0054782B">
        <w:rPr>
          <w:rFonts w:ascii="Times New Roman" w:hAnsi="Times New Roman" w:cs="Times New Roman"/>
          <w:sz w:val="20"/>
          <w:szCs w:val="18"/>
        </w:rPr>
        <w:t xml:space="preserve">]=str[x];  left[w]='\0';  str[x]='$'; flag=1; </w:t>
      </w:r>
      <w:r w:rsidRPr="0054782B">
        <w:rPr>
          <w:rFonts w:ascii="Times New Roman" w:hAnsi="Times New Roman" w:cs="Times New Roman"/>
          <w:sz w:val="20"/>
          <w:szCs w:val="18"/>
        </w:rPr>
        <w:t xml:space="preserve">  }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x--;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} </w:t>
      </w:r>
      <w:r w:rsidRPr="0054782B">
        <w:rPr>
          <w:rFonts w:ascii="Times New Roman" w:hAnsi="Times New Roman" w:cs="Times New Roman"/>
          <w:sz w:val="20"/>
          <w:szCs w:val="18"/>
        </w:rPr>
        <w:t>}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void fright(int x) </w:t>
      </w:r>
      <w:r w:rsidRPr="0054782B">
        <w:rPr>
          <w:rFonts w:ascii="Times New Roman" w:hAnsi="Times New Roman" w:cs="Times New Roman"/>
          <w:sz w:val="20"/>
          <w:szCs w:val="18"/>
        </w:rPr>
        <w:t>{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int w=0,flag=0;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x++;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while(x!= -1 &amp;&amp; str[x]!= '+'&amp;&amp;str[x]!='*'&amp;&amp;str[x]!='\0'&amp;&amp;str[x]!='='&amp;&amp;str[x]!</w:t>
      </w:r>
      <w:r w:rsidRPr="0054782B">
        <w:rPr>
          <w:rFonts w:ascii="Times New Roman" w:hAnsi="Times New Roman" w:cs="Times New Roman"/>
          <w:sz w:val="20"/>
          <w:szCs w:val="18"/>
        </w:rPr>
        <w:t>=':'&amp;&amp;str[x]!='-'&amp;&amp;str[x]!='/')</w:t>
      </w:r>
      <w:r w:rsidRPr="0054782B">
        <w:rPr>
          <w:rFonts w:ascii="Times New Roman" w:hAnsi="Times New Roman" w:cs="Times New Roman"/>
          <w:sz w:val="20"/>
          <w:szCs w:val="18"/>
        </w:rPr>
        <w:t xml:space="preserve"> {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if(str[x]!='$'&amp;&amp; flag==0)</w:t>
      </w:r>
      <w:r w:rsidRPr="0054782B">
        <w:rPr>
          <w:rFonts w:ascii="Times New Roman" w:hAnsi="Times New Roman" w:cs="Times New Roman"/>
          <w:sz w:val="20"/>
          <w:szCs w:val="18"/>
        </w:rPr>
        <w:t xml:space="preserve">  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{  right[w++]=str[x]; right[w]='\0';  str[x]='$';  flag=1; </w:t>
      </w:r>
      <w:r w:rsidRPr="0054782B">
        <w:rPr>
          <w:rFonts w:ascii="Times New Roman" w:hAnsi="Times New Roman" w:cs="Times New Roman"/>
          <w:sz w:val="20"/>
          <w:szCs w:val="18"/>
        </w:rPr>
        <w:t xml:space="preserve"> }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x++;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} </w:t>
      </w:r>
      <w:r w:rsidRPr="0054782B">
        <w:rPr>
          <w:rFonts w:ascii="Times New Roman" w:hAnsi="Times New Roman" w:cs="Times New Roman"/>
          <w:sz w:val="20"/>
          <w:szCs w:val="18"/>
        </w:rPr>
        <w:t>}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b/>
          <w:sz w:val="20"/>
          <w:szCs w:val="18"/>
        </w:rPr>
      </w:pPr>
      <w:r w:rsidRPr="0054782B">
        <w:rPr>
          <w:rFonts w:ascii="Times New Roman" w:hAnsi="Times New Roman" w:cs="Times New Roman"/>
          <w:b/>
          <w:sz w:val="20"/>
          <w:szCs w:val="18"/>
        </w:rPr>
        <w:t>Output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>Enter the Expression :a:=b+(c-d)*e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The intermediate code:          Expression                                      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      Z := )*e               </w:t>
      </w:r>
      <w:r w:rsidR="00227B31">
        <w:rPr>
          <w:rFonts w:ascii="Times New Roman" w:hAnsi="Times New Roman" w:cs="Times New Roman"/>
          <w:sz w:val="20"/>
          <w:szCs w:val="18"/>
        </w:rPr>
        <w:t xml:space="preserve">         </w:t>
      </w:r>
      <w:r w:rsidRPr="0054782B">
        <w:rPr>
          <w:rFonts w:ascii="Times New Roman" w:hAnsi="Times New Roman" w:cs="Times New Roman"/>
          <w:sz w:val="20"/>
          <w:szCs w:val="18"/>
        </w:rPr>
        <w:t xml:space="preserve"> a:=b+(c-dZ                                      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      Y := b+(              </w:t>
      </w:r>
      <w:r w:rsidR="00227B31">
        <w:rPr>
          <w:rFonts w:ascii="Times New Roman" w:hAnsi="Times New Roman" w:cs="Times New Roman"/>
          <w:sz w:val="20"/>
          <w:szCs w:val="18"/>
        </w:rPr>
        <w:t xml:space="preserve">        </w:t>
      </w:r>
      <w:r w:rsidRPr="0054782B">
        <w:rPr>
          <w:rFonts w:ascii="Times New Roman" w:hAnsi="Times New Roman" w:cs="Times New Roman"/>
          <w:sz w:val="20"/>
          <w:szCs w:val="18"/>
        </w:rPr>
        <w:t xml:space="preserve">  a:=Yc-dZ                                        </w:t>
      </w:r>
    </w:p>
    <w:p w:rsidR="0027509C" w:rsidRPr="0054782B" w:rsidRDefault="0027509C" w:rsidP="0027509C">
      <w:pPr>
        <w:spacing w:after="80" w:line="240" w:lineRule="auto"/>
        <w:rPr>
          <w:rFonts w:ascii="Times New Roman" w:hAnsi="Times New Roman" w:cs="Times New Roman"/>
          <w:sz w:val="20"/>
          <w:szCs w:val="18"/>
        </w:rPr>
      </w:pPr>
      <w:r w:rsidRPr="0054782B">
        <w:rPr>
          <w:rFonts w:ascii="Times New Roman" w:hAnsi="Times New Roman" w:cs="Times New Roman"/>
          <w:sz w:val="20"/>
          <w:szCs w:val="18"/>
        </w:rPr>
        <w:t xml:space="preserve">        </w:t>
      </w:r>
      <w:r w:rsidRPr="0054782B">
        <w:rPr>
          <w:rFonts w:ascii="Times New Roman" w:hAnsi="Times New Roman" w:cs="Times New Roman"/>
          <w:sz w:val="20"/>
          <w:szCs w:val="18"/>
        </w:rPr>
        <w:t xml:space="preserve">X := c-d              </w:t>
      </w:r>
      <w:r w:rsidR="00227B31">
        <w:rPr>
          <w:rFonts w:ascii="Times New Roman" w:hAnsi="Times New Roman" w:cs="Times New Roman"/>
          <w:sz w:val="20"/>
          <w:szCs w:val="18"/>
        </w:rPr>
        <w:t xml:space="preserve">         </w:t>
      </w:r>
      <w:bookmarkStart w:id="0" w:name="_GoBack"/>
      <w:bookmarkEnd w:id="0"/>
      <w:r w:rsidRPr="0054782B">
        <w:rPr>
          <w:rFonts w:ascii="Times New Roman" w:hAnsi="Times New Roman" w:cs="Times New Roman"/>
          <w:sz w:val="20"/>
          <w:szCs w:val="18"/>
        </w:rPr>
        <w:t xml:space="preserve">  a:=YXZ</w:t>
      </w:r>
    </w:p>
    <w:sectPr w:rsidR="0027509C" w:rsidRPr="0054782B" w:rsidSect="003116AC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CFA" w:rsidRDefault="00997CFA" w:rsidP="003116AC">
      <w:pPr>
        <w:spacing w:after="0" w:line="240" w:lineRule="auto"/>
      </w:pPr>
      <w:r>
        <w:separator/>
      </w:r>
    </w:p>
  </w:endnote>
  <w:endnote w:type="continuationSeparator" w:id="0">
    <w:p w:rsidR="00997CFA" w:rsidRDefault="00997CFA" w:rsidP="0031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CFA" w:rsidRDefault="00997CFA" w:rsidP="003116AC">
      <w:pPr>
        <w:spacing w:after="0" w:line="240" w:lineRule="auto"/>
      </w:pPr>
      <w:r>
        <w:separator/>
      </w:r>
    </w:p>
  </w:footnote>
  <w:footnote w:type="continuationSeparator" w:id="0">
    <w:p w:rsidR="00997CFA" w:rsidRDefault="00997CFA" w:rsidP="00311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6AC" w:rsidRDefault="003116AC" w:rsidP="003116A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6AC" w:rsidRDefault="003116AC" w:rsidP="003116AC">
    <w:pPr>
      <w:pStyle w:val="Header"/>
      <w:jc w:val="right"/>
    </w:pPr>
    <w:r>
      <w:t>Yasmin Ansari</w:t>
    </w:r>
  </w:p>
  <w:p w:rsidR="003116AC" w:rsidRDefault="003116AC" w:rsidP="003116AC">
    <w:pPr>
      <w:pStyle w:val="Header"/>
      <w:jc w:val="right"/>
    </w:pPr>
    <w:r>
      <w:t>TE – CMPN (A)</w:t>
    </w:r>
  </w:p>
  <w:p w:rsidR="003116AC" w:rsidRDefault="003116AC" w:rsidP="003116AC">
    <w:pPr>
      <w:pStyle w:val="Header"/>
      <w:jc w:val="right"/>
    </w:pPr>
    <w:r>
      <w:t>Roll No: 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9C"/>
    <w:rsid w:val="002012E7"/>
    <w:rsid w:val="00227B31"/>
    <w:rsid w:val="0027509C"/>
    <w:rsid w:val="003116AC"/>
    <w:rsid w:val="0054782B"/>
    <w:rsid w:val="005A11FB"/>
    <w:rsid w:val="00676BD3"/>
    <w:rsid w:val="00997CFA"/>
    <w:rsid w:val="00FC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6753"/>
  <w15:chartTrackingRefBased/>
  <w15:docId w15:val="{D93751BA-6158-4B05-81B5-7C0053A3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6AC"/>
  </w:style>
  <w:style w:type="paragraph" w:styleId="Footer">
    <w:name w:val="footer"/>
    <w:basedOn w:val="Normal"/>
    <w:link w:val="Foot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smin\Sixth%20Sem\Docs\Exp_sof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Exp_soft.dotx</Template>
  <TotalTime>11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 Ansari</cp:lastModifiedBy>
  <cp:revision>2</cp:revision>
  <dcterms:created xsi:type="dcterms:W3CDTF">2016-03-13T08:52:00Z</dcterms:created>
  <dcterms:modified xsi:type="dcterms:W3CDTF">2016-03-13T09:03:00Z</dcterms:modified>
</cp:coreProperties>
</file>