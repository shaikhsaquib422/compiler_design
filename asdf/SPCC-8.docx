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2E7" w:rsidRPr="003116AC" w:rsidRDefault="003116AC" w:rsidP="0071509E">
      <w:pPr>
        <w:spacing w:after="8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3116AC">
        <w:rPr>
          <w:rFonts w:ascii="Times New Roman" w:hAnsi="Times New Roman" w:cs="Times New Roman"/>
          <w:b/>
          <w:sz w:val="32"/>
        </w:rPr>
        <w:t xml:space="preserve">Experiment No. </w:t>
      </w:r>
      <w:r w:rsidR="00B8016F">
        <w:rPr>
          <w:rFonts w:ascii="Times New Roman" w:hAnsi="Times New Roman" w:cs="Times New Roman"/>
          <w:b/>
          <w:sz w:val="32"/>
        </w:rPr>
        <w:t>8</w:t>
      </w:r>
    </w:p>
    <w:p w:rsidR="003116AC" w:rsidRDefault="003116AC" w:rsidP="0071509E">
      <w:pPr>
        <w:spacing w:after="80" w:line="240" w:lineRule="auto"/>
        <w:rPr>
          <w:rFonts w:ascii="Times New Roman" w:hAnsi="Times New Roman" w:cs="Times New Roman"/>
          <w:b/>
          <w:sz w:val="32"/>
        </w:rPr>
      </w:pPr>
      <w:r w:rsidRPr="003116AC">
        <w:rPr>
          <w:rFonts w:ascii="Times New Roman" w:hAnsi="Times New Roman" w:cs="Times New Roman"/>
          <w:b/>
          <w:sz w:val="32"/>
        </w:rPr>
        <w:t xml:space="preserve">Aim: </w:t>
      </w:r>
      <w:r w:rsidR="00B8016F">
        <w:rPr>
          <w:rFonts w:ascii="Times New Roman" w:hAnsi="Times New Roman" w:cs="Times New Roman"/>
          <w:b/>
          <w:sz w:val="32"/>
        </w:rPr>
        <w:t>To implement Code Optimization techniques</w:t>
      </w:r>
    </w:p>
    <w:p w:rsidR="003116AC" w:rsidRDefault="003116AC" w:rsidP="0071509E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#include&lt;stdio.h&gt;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#include&lt;string.h&gt;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#include&lt;ctype.h&gt;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void input();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void output();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void change(int p,int q,char*res);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void expression();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void constant();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struct expr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{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char op[2],op1[5],op2[5],res[5];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int flag;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}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arr[10];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int n;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void main()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{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input();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constant();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expression();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output();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getch();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}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void input()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{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int i;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printf("\n\nEnter the maximum number of ecpressions:");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scanf("%d",&amp;n);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printf("\n Enter the input:\n");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for(i=0;i&lt;n;i++)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{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scanf("%s",arr[i].op);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scanf("%s",arr[i].op1);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scanf("%s",arr[i].op2);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scanf("%s",arr[i].res);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arr[i].flag=0;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}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}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void constant()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{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int i;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lastRenderedPageBreak/>
        <w:t>int op1,op2,res;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char op,res1[5];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for(i=0;i&lt;n;i++)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{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if(isdigit(arr[i].op</w:t>
      </w:r>
      <w:r w:rsidR="0086675D">
        <w:rPr>
          <w:rFonts w:ascii="Times New Roman" w:hAnsi="Times New Roman"/>
        </w:rPr>
        <w:t>1</w:t>
      </w:r>
      <w:bookmarkStart w:id="0" w:name="_GoBack"/>
      <w:bookmarkEnd w:id="0"/>
      <w:r w:rsidRPr="00E675CF">
        <w:rPr>
          <w:rFonts w:ascii="Times New Roman" w:hAnsi="Times New Roman"/>
        </w:rPr>
        <w:t>[0])&amp;&amp;isdigit(arr[i].op2[0]))//if both digits,store them in variables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{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op1=atoi(arr[i].op1);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op2=atoi(arr[i].op2);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op=arr[i].op[0];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switch(op)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{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>case'+':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res=op1+op2;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break;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case'-':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res=op1-op2;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break;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case'*':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res=op1*op2;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break;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case'/':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res=op1/op2;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break;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}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sprintf(res1,"%d",res);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arr[i].flag=1;//eliminate expr and replace any operand below that uses result of this expr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change(i,i,res1);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}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}</w:t>
      </w:r>
    </w:p>
    <w:p w:rsidR="00E913A1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}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void expression()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{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int i,j;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for(i=0;i&lt;n;i++)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{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for(j=i+1;j&lt;n;j++)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{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if(strcmp(arr[i].op,arr[j].op)==0)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{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if(strcmp(arr[i].op,"+")==0||strcmp(arr[i].op,"*")==0)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{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if(strcmp(arr[i].op1,arr[j].op1)==0&amp;&amp;strcmp(arr[i].op2,arr[j].op2)==0||strcmp(arr[i].op1,arr[j].op2)==0&amp;&amp;strcmp(arr[i].op2,arr[j].op1)==0)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{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arr[j].flag=1;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lastRenderedPageBreak/>
        <w:t xml:space="preserve">  change(i,j,NULL);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}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}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else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{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if(strcmp(arr[i].op1,arr[j].op1)==0&amp;&amp;strcmp(arr[i].op2,arr[j].op2)==0)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{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arr[j].flag=1;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change(i,j,NULL);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}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}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}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}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}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}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void output()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{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int i=0;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printf("\nOptimized code is:");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for(i=0;i&lt;n;i++)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{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if(!arr[i].flag)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{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printf("\n %s %s %s %s",arr[i].op,arr[i].op1,arr[i].op2,arr[i].res);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}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}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}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void change(int p,int q,char*res)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{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int i;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for(i=q+1;i&lt;n;i++)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{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if(strcmp(arr[q].res,arr[i].op1)==0)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if(res==NULL)                      //for csub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strcpy(arr[i].op1,arr[p].res);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else                                   //for ceval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strcpy(arr[i].op1,res);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else if(strcmp(arr[q].res,arr[i].op2)==0)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if(res==NULL)                //for csub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strcpy(arr[i].op2,arr[p].res);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else                         //for ceval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strcpy(arr[i].op2,res);</w:t>
      </w:r>
    </w:p>
    <w:p w:rsidR="00E913A1" w:rsidRPr="00E675CF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}</w:t>
      </w:r>
    </w:p>
    <w:p w:rsidR="00E913A1" w:rsidRDefault="00E913A1" w:rsidP="00E913A1">
      <w:pPr>
        <w:pStyle w:val="NoSpacing"/>
        <w:rPr>
          <w:rFonts w:ascii="Times New Roman" w:hAnsi="Times New Roman"/>
        </w:rPr>
      </w:pPr>
      <w:r w:rsidRPr="00E675CF">
        <w:rPr>
          <w:rFonts w:ascii="Times New Roman" w:hAnsi="Times New Roman"/>
        </w:rPr>
        <w:t xml:space="preserve">  }</w:t>
      </w:r>
    </w:p>
    <w:p w:rsidR="00B8016F" w:rsidRPr="00E675CF" w:rsidRDefault="00B8016F" w:rsidP="0071509E">
      <w:pPr>
        <w:pStyle w:val="NoSpacing"/>
        <w:spacing w:after="80"/>
        <w:rPr>
          <w:rFonts w:ascii="Times New Roman" w:hAnsi="Times New Roman"/>
          <w:b/>
        </w:rPr>
      </w:pPr>
      <w:r w:rsidRPr="00E675CF">
        <w:rPr>
          <w:rFonts w:ascii="Times New Roman" w:hAnsi="Times New Roman"/>
          <w:b/>
        </w:rPr>
        <w:t>Output:</w:t>
      </w:r>
    </w:p>
    <w:p w:rsidR="00B8016F" w:rsidRDefault="0071509E" w:rsidP="0071509E">
      <w:pPr>
        <w:pStyle w:val="NoSpacing"/>
        <w:spacing w:after="8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93407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16F" w:rsidSect="003116AC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1D1" w:rsidRDefault="005451D1" w:rsidP="003116AC">
      <w:pPr>
        <w:spacing w:after="0" w:line="240" w:lineRule="auto"/>
      </w:pPr>
      <w:r>
        <w:separator/>
      </w:r>
    </w:p>
  </w:endnote>
  <w:endnote w:type="continuationSeparator" w:id="0">
    <w:p w:rsidR="005451D1" w:rsidRDefault="005451D1" w:rsidP="0031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1D1" w:rsidRDefault="005451D1" w:rsidP="003116AC">
      <w:pPr>
        <w:spacing w:after="0" w:line="240" w:lineRule="auto"/>
      </w:pPr>
      <w:r>
        <w:separator/>
      </w:r>
    </w:p>
  </w:footnote>
  <w:footnote w:type="continuationSeparator" w:id="0">
    <w:p w:rsidR="005451D1" w:rsidRDefault="005451D1" w:rsidP="00311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6AC" w:rsidRDefault="003116AC" w:rsidP="003116AC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6AC" w:rsidRDefault="003116AC" w:rsidP="003116AC">
    <w:pPr>
      <w:pStyle w:val="Header"/>
      <w:jc w:val="right"/>
    </w:pPr>
    <w:r>
      <w:t>Yasmin Ansari</w:t>
    </w:r>
  </w:p>
  <w:p w:rsidR="003116AC" w:rsidRDefault="003116AC" w:rsidP="003116AC">
    <w:pPr>
      <w:pStyle w:val="Header"/>
      <w:jc w:val="right"/>
    </w:pPr>
    <w:r>
      <w:t>TE – CMPN (A)</w:t>
    </w:r>
  </w:p>
  <w:p w:rsidR="003116AC" w:rsidRDefault="003116AC" w:rsidP="003116AC">
    <w:pPr>
      <w:pStyle w:val="Header"/>
      <w:jc w:val="right"/>
    </w:pPr>
    <w:r>
      <w:t>Roll No: 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16F"/>
    <w:rsid w:val="002012E7"/>
    <w:rsid w:val="003116AC"/>
    <w:rsid w:val="004C5E56"/>
    <w:rsid w:val="005451D1"/>
    <w:rsid w:val="005A11FB"/>
    <w:rsid w:val="00676BD3"/>
    <w:rsid w:val="0071509E"/>
    <w:rsid w:val="0086675D"/>
    <w:rsid w:val="00B200D6"/>
    <w:rsid w:val="00B8016F"/>
    <w:rsid w:val="00E913A1"/>
    <w:rsid w:val="00FC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6AC"/>
  </w:style>
  <w:style w:type="paragraph" w:styleId="Footer">
    <w:name w:val="footer"/>
    <w:basedOn w:val="Normal"/>
    <w:link w:val="FooterChar"/>
    <w:uiPriority w:val="99"/>
    <w:unhideWhenUsed/>
    <w:rsid w:val="003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6AC"/>
  </w:style>
  <w:style w:type="paragraph" w:styleId="NoSpacing">
    <w:name w:val="No Spacing"/>
    <w:uiPriority w:val="1"/>
    <w:qFormat/>
    <w:rsid w:val="00B8016F"/>
    <w:pPr>
      <w:spacing w:after="0" w:line="240" w:lineRule="auto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3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6AC"/>
  </w:style>
  <w:style w:type="paragraph" w:styleId="Footer">
    <w:name w:val="footer"/>
    <w:basedOn w:val="Normal"/>
    <w:link w:val="FooterChar"/>
    <w:uiPriority w:val="99"/>
    <w:unhideWhenUsed/>
    <w:rsid w:val="003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6AC"/>
  </w:style>
  <w:style w:type="paragraph" w:styleId="NoSpacing">
    <w:name w:val="No Spacing"/>
    <w:uiPriority w:val="1"/>
    <w:qFormat/>
    <w:rsid w:val="00B8016F"/>
    <w:pPr>
      <w:spacing w:after="0" w:line="240" w:lineRule="auto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3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Yasmin\Sixth%20Sem\Docs\Exp_sof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Exp_soft</Template>
  <TotalTime>33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</cp:lastModifiedBy>
  <cp:revision>4</cp:revision>
  <dcterms:created xsi:type="dcterms:W3CDTF">2016-03-23T14:51:00Z</dcterms:created>
  <dcterms:modified xsi:type="dcterms:W3CDTF">2016-04-14T05:58:00Z</dcterms:modified>
</cp:coreProperties>
</file>